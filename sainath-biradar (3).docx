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163BE5E95C6A841B7EC094027D331F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F119BB" w:rsidP="003856C9">
                <w:pPr>
                  <w:pStyle w:val="Heading1"/>
                </w:pPr>
                <w:r>
                  <w:t>sainath biradar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01CC37D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34C91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C1BD0B68ECDE204ABB0F1F7239CB070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8FF56C4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34C91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F4F5F2EF7D488848A4A0FB74186D81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F22423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34C91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54378BE3D7CD0E47808A3A25621A78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234C91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DAAC90DD617B8E4FB100301EA5142E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234C91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9A76DD90025714EA29F6B2085BF38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F8F9F7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234C91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98EF0B0E9E11F0478C659768EB3BD3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234C91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6F6F1C259065849928C427DC97F68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87A0E3D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5F4AC46B9DCBB743B469D2719077383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34C91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00C7F4F202F714FA6D868AC6CEDBA7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234C91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C1031B6B08888A488C1AF5C61B1D60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234C91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9752E02C578923428FE8EB06489DEB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9BEEC2B05E28644BBB2420C489CB401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C66E6B4FE9FCF14A90D9E487BD3267F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14AB3C8C7218C740A672BF63C576DF7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D31FA6D2AFCB4640A70D178C6F62425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34C91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D4625BA9A2DB94DACD9D1CC141AE3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E2F76F00AEC1D946B7AFC47EEB3A2F4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89747A1ECAC8084CB30841F54707E6D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234C91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FB80C580063E244FA35C403F323C04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7B2F5C" w:rsidRPr="007B2F5C">
                        <w:t>You might want to include your GPA and a summary of relevant coursework, awards, and honors.</w:t>
                      </w:r>
                      <w:bookmarkEnd w:id="0"/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234C91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1A5904E0F05904990C6DD8B36072EE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0DC161B3FD894A48815EFA3525850F4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C91" w:rsidRDefault="00234C91" w:rsidP="003856C9">
      <w:pPr>
        <w:spacing w:after="0" w:line="240" w:lineRule="auto"/>
      </w:pPr>
      <w:r>
        <w:separator/>
      </w:r>
    </w:p>
  </w:endnote>
  <w:endnote w:type="continuationSeparator" w:id="0">
    <w:p w:rsidR="00234C91" w:rsidRDefault="00234C9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8D313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D3F08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C91" w:rsidRDefault="00234C91" w:rsidP="003856C9">
      <w:pPr>
        <w:spacing w:after="0" w:line="240" w:lineRule="auto"/>
      </w:pPr>
      <w:r>
        <w:separator/>
      </w:r>
    </w:p>
  </w:footnote>
  <w:footnote w:type="continuationSeparator" w:id="0">
    <w:p w:rsidR="00234C91" w:rsidRDefault="00234C9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ED687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12EF0F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BB"/>
    <w:rsid w:val="00052BE1"/>
    <w:rsid w:val="0007412A"/>
    <w:rsid w:val="0010199E"/>
    <w:rsid w:val="001765FE"/>
    <w:rsid w:val="0019561F"/>
    <w:rsid w:val="001B32D2"/>
    <w:rsid w:val="00234C91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119B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9297"/>
  <w15:chartTrackingRefBased/>
  <w15:docId w15:val="{FEF9510D-EB3E-C24D-A840-3AC2AB25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jay/Library/Containers/com.microsoft.Word/Data/Library/Application%20Support/Microsoft/Office/16.0/DTS/en-US%7b92AB58E1-DE8F-4C42-A749-52076B8F3CB1%7d/%7b9D9E681B-AA10-984F-901D-A19B4C905D1A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63BE5E95C6A841B7EC094027D33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D5ED3-2A83-0848-B640-9D23DFA9FF7B}"/>
      </w:docPartPr>
      <w:docPartBody>
        <w:p w:rsidR="00000000" w:rsidRDefault="007B3F48">
          <w:pPr>
            <w:pStyle w:val="3163BE5E95C6A841B7EC094027D331FA"/>
          </w:pPr>
          <w:r w:rsidRPr="005152F2">
            <w:t>Your Name</w:t>
          </w:r>
        </w:p>
      </w:docPartBody>
    </w:docPart>
    <w:docPart>
      <w:docPartPr>
        <w:name w:val="C1BD0B68ECDE204ABB0F1F7239CB0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C222-C19D-414E-9655-9AB67D284EF6}"/>
      </w:docPartPr>
      <w:docPartBody>
        <w:p w:rsidR="00000000" w:rsidRDefault="007B3F48">
          <w:pPr>
            <w:pStyle w:val="C1BD0B68ECDE204ABB0F1F7239CB0706"/>
          </w:pPr>
          <w:r w:rsidRPr="005152F2">
            <w:t>Email</w:t>
          </w:r>
        </w:p>
      </w:docPartBody>
    </w:docPart>
    <w:docPart>
      <w:docPartPr>
        <w:name w:val="F4F5F2EF7D488848A4A0FB74186D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710E-20C7-ED43-B5BD-A0A2EB30E720}"/>
      </w:docPartPr>
      <w:docPartBody>
        <w:p w:rsidR="00000000" w:rsidRDefault="007B3F48">
          <w:pPr>
            <w:pStyle w:val="F4F5F2EF7D488848A4A0FB74186D8157"/>
          </w:pPr>
          <w:r w:rsidRPr="005152F2">
            <w:t>Telephone</w:t>
          </w:r>
        </w:p>
      </w:docPartBody>
    </w:docPart>
    <w:docPart>
      <w:docPartPr>
        <w:name w:val="54378BE3D7CD0E47808A3A25621A7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313EA-2637-2641-ADC8-8F53B1257975}"/>
      </w:docPartPr>
      <w:docPartBody>
        <w:p w:rsidR="00000000" w:rsidRDefault="007B3F48">
          <w:pPr>
            <w:pStyle w:val="54378BE3D7CD0E47808A3A25621A7847"/>
          </w:pPr>
          <w:r w:rsidRPr="003053D9">
            <w:t>LinkedIn URL</w:t>
          </w:r>
        </w:p>
      </w:docPartBody>
    </w:docPart>
    <w:docPart>
      <w:docPartPr>
        <w:name w:val="DAAC90DD617B8E4FB100301EA5142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56188-C518-214A-A591-190209548BBC}"/>
      </w:docPartPr>
      <w:docPartBody>
        <w:p w:rsidR="00000000" w:rsidRDefault="007B3F48">
          <w:pPr>
            <w:pStyle w:val="DAAC90DD617B8E4FB100301EA5142E83"/>
          </w:pPr>
          <w:r w:rsidRPr="005152F2">
            <w:t>Link to other online properties: Portfolio/Website/Blog</w:t>
          </w:r>
        </w:p>
      </w:docPartBody>
    </w:docPart>
    <w:docPart>
      <w:docPartPr>
        <w:name w:val="59A76DD90025714EA29F6B2085BF3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8B721-FCB2-B549-9FE7-C57018444F6B}"/>
      </w:docPartPr>
      <w:docPartBody>
        <w:p w:rsidR="00000000" w:rsidRDefault="007B3F48">
          <w:pPr>
            <w:pStyle w:val="59A76DD90025714EA29F6B2085BF38CD"/>
          </w:pPr>
          <w:r>
            <w:t>Objective</w:t>
          </w:r>
        </w:p>
      </w:docPartBody>
    </w:docPart>
    <w:docPart>
      <w:docPartPr>
        <w:name w:val="98EF0B0E9E11F0478C659768EB3BD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73061-F14F-EF4E-995D-444CACA269F1}"/>
      </w:docPartPr>
      <w:docPartBody>
        <w:p w:rsidR="00000000" w:rsidRDefault="007B3F48">
          <w:pPr>
            <w:pStyle w:val="98EF0B0E9E11F0478C659768EB3BD31B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86F6F1C259065849928C427DC97F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97741-5EEB-2442-900D-F720E6FD0531}"/>
      </w:docPartPr>
      <w:docPartBody>
        <w:p w:rsidR="00000000" w:rsidRDefault="007B3F48">
          <w:pPr>
            <w:pStyle w:val="86F6F1C259065849928C427DC97F6845"/>
          </w:pPr>
          <w:r>
            <w:t>Skills</w:t>
          </w:r>
        </w:p>
      </w:docPartBody>
    </w:docPart>
    <w:docPart>
      <w:docPartPr>
        <w:name w:val="5F4AC46B9DCBB743B469D2719077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3010-7544-8F45-B132-E3D585BEFE0C}"/>
      </w:docPartPr>
      <w:docPartBody>
        <w:p w:rsidR="00000000" w:rsidRDefault="007B3F48">
          <w:pPr>
            <w:pStyle w:val="5F4AC46B9DCBB743B469D27190773834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B00C7F4F202F714FA6D868AC6CED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40579-0B5B-524E-A01D-7B4383422142}"/>
      </w:docPartPr>
      <w:docPartBody>
        <w:p w:rsidR="00000000" w:rsidRDefault="007B3F48">
          <w:pPr>
            <w:pStyle w:val="B00C7F4F202F714FA6D868AC6CEDBA72"/>
          </w:pPr>
          <w:r w:rsidRPr="005152F2">
            <w:t>Experience</w:t>
          </w:r>
        </w:p>
      </w:docPartBody>
    </w:docPart>
    <w:docPart>
      <w:docPartPr>
        <w:name w:val="C1031B6B08888A488C1AF5C61B1D6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F956B-4BF4-944B-9315-55EF476BA8D6}"/>
      </w:docPartPr>
      <w:docPartBody>
        <w:p w:rsidR="00000000" w:rsidRDefault="007B3F48">
          <w:pPr>
            <w:pStyle w:val="C1031B6B08888A488C1AF5C61B1D600E"/>
          </w:pPr>
          <w:r w:rsidRPr="0043426C">
            <w:t>Job Title/Company</w:t>
          </w:r>
        </w:p>
      </w:docPartBody>
    </w:docPart>
    <w:docPart>
      <w:docPartPr>
        <w:name w:val="9752E02C578923428FE8EB06489DE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54392-B1A6-CA43-A00C-1CC58104B1B0}"/>
      </w:docPartPr>
      <w:docPartBody>
        <w:p w:rsidR="00000000" w:rsidRDefault="007B3F48">
          <w:pPr>
            <w:pStyle w:val="9752E02C578923428FE8EB06489DEBAD"/>
          </w:pPr>
          <w:r>
            <w:t>Dates From – To</w:t>
          </w:r>
        </w:p>
      </w:docPartBody>
    </w:docPart>
    <w:docPart>
      <w:docPartPr>
        <w:name w:val="9BEEC2B05E28644BBB2420C489CB4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56243-4EC2-BF47-8892-DA3D0AB5E241}"/>
      </w:docPartPr>
      <w:docPartBody>
        <w:p w:rsidR="00000000" w:rsidRDefault="007B3F48">
          <w:pPr>
            <w:pStyle w:val="9BEEC2B05E28644BBB2420C489CB401E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C66E6B4FE9FCF14A90D9E487BD326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47D0B-6C75-3F46-86BB-4187C20FD935}"/>
      </w:docPartPr>
      <w:docPartBody>
        <w:p w:rsidR="00000000" w:rsidRDefault="007B3F48">
          <w:pPr>
            <w:pStyle w:val="C66E6B4FE9FCF14A90D9E487BD3267FF"/>
          </w:pPr>
          <w:r w:rsidRPr="0043426C">
            <w:t>Job Title/Company</w:t>
          </w:r>
        </w:p>
      </w:docPartBody>
    </w:docPart>
    <w:docPart>
      <w:docPartPr>
        <w:name w:val="14AB3C8C7218C740A672BF63C576D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95775-45D0-1C48-990A-569A3474AD79}"/>
      </w:docPartPr>
      <w:docPartBody>
        <w:p w:rsidR="00000000" w:rsidRDefault="007B3F48">
          <w:pPr>
            <w:pStyle w:val="14AB3C8C7218C740A672BF63C576DF7A"/>
          </w:pPr>
          <w:r>
            <w:t>Dates From – To</w:t>
          </w:r>
        </w:p>
      </w:docPartBody>
    </w:docPart>
    <w:docPart>
      <w:docPartPr>
        <w:name w:val="D31FA6D2AFCB4640A70D178C6F624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F984-B5B1-D541-A542-4FEF31932D1A}"/>
      </w:docPartPr>
      <w:docPartBody>
        <w:p w:rsidR="00000000" w:rsidRDefault="007B3F48">
          <w:pPr>
            <w:pStyle w:val="D31FA6D2AFCB4640A70D178C6F624254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9D4625BA9A2DB94DACD9D1CC141AE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00E03-DE09-D647-B004-FB8A71CF82FD}"/>
      </w:docPartPr>
      <w:docPartBody>
        <w:p w:rsidR="00000000" w:rsidRDefault="007B3F48">
          <w:pPr>
            <w:pStyle w:val="9D4625BA9A2DB94DACD9D1CC141AE349"/>
          </w:pPr>
          <w:r w:rsidRPr="005152F2">
            <w:t>Education</w:t>
          </w:r>
        </w:p>
      </w:docPartBody>
    </w:docPart>
    <w:docPart>
      <w:docPartPr>
        <w:name w:val="E2F76F00AEC1D946B7AFC47EEB3A2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98812-034F-C84A-B736-B2D266D17053}"/>
      </w:docPartPr>
      <w:docPartBody>
        <w:p w:rsidR="00000000" w:rsidRDefault="007B3F48">
          <w:pPr>
            <w:pStyle w:val="E2F76F00AEC1D946B7AFC47EEB3A2F4B"/>
          </w:pPr>
          <w:r w:rsidRPr="0043426C">
            <w:t>Degree / Date Earned</w:t>
          </w:r>
        </w:p>
      </w:docPartBody>
    </w:docPart>
    <w:docPart>
      <w:docPartPr>
        <w:name w:val="89747A1ECAC8084CB30841F54707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E7696-8397-BA4E-8072-07B470E65419}"/>
      </w:docPartPr>
      <w:docPartBody>
        <w:p w:rsidR="00000000" w:rsidRDefault="007B3F48">
          <w:pPr>
            <w:pStyle w:val="89747A1ECAC8084CB30841F54707E6D1"/>
          </w:pPr>
          <w:r w:rsidRPr="005152F2">
            <w:t>School</w:t>
          </w:r>
        </w:p>
      </w:docPartBody>
    </w:docPart>
    <w:docPart>
      <w:docPartPr>
        <w:name w:val="FB80C580063E244FA35C403F323C0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29439-D086-AC41-BD75-57928A90AD58}"/>
      </w:docPartPr>
      <w:docPartBody>
        <w:p w:rsidR="00000000" w:rsidRDefault="007B3F48">
          <w:pPr>
            <w:pStyle w:val="FB80C580063E244FA35C403F323C04BB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91A5904E0F05904990C6DD8B3607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E09B6-D7BA-4545-820F-07839B2E369B}"/>
      </w:docPartPr>
      <w:docPartBody>
        <w:p w:rsidR="00000000" w:rsidRDefault="007B3F48">
          <w:pPr>
            <w:pStyle w:val="91A5904E0F05904990C6DD8B36072EE1"/>
          </w:pPr>
          <w:r w:rsidRPr="005152F2">
            <w:t>Volunteer Experience or Leadership</w:t>
          </w:r>
        </w:p>
      </w:docPartBody>
    </w:docPart>
    <w:docPart>
      <w:docPartPr>
        <w:name w:val="0DC161B3FD894A48815EFA352585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6FD1-B9DA-FF49-A26F-51EAFFBEE973}"/>
      </w:docPartPr>
      <w:docPartBody>
        <w:p w:rsidR="00000000" w:rsidRDefault="007B3F48">
          <w:pPr>
            <w:pStyle w:val="0DC161B3FD894A48815EFA3525850F47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48"/>
    <w:rsid w:val="007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3BE5E95C6A841B7EC094027D331FA">
    <w:name w:val="3163BE5E95C6A841B7EC094027D331FA"/>
  </w:style>
  <w:style w:type="paragraph" w:customStyle="1" w:styleId="C1BD0B68ECDE204ABB0F1F7239CB0706">
    <w:name w:val="C1BD0B68ECDE204ABB0F1F7239CB0706"/>
  </w:style>
  <w:style w:type="paragraph" w:customStyle="1" w:styleId="F4F5F2EF7D488848A4A0FB74186D8157">
    <w:name w:val="F4F5F2EF7D488848A4A0FB74186D8157"/>
  </w:style>
  <w:style w:type="paragraph" w:customStyle="1" w:styleId="54378BE3D7CD0E47808A3A25621A7847">
    <w:name w:val="54378BE3D7CD0E47808A3A25621A7847"/>
  </w:style>
  <w:style w:type="paragraph" w:customStyle="1" w:styleId="DAAC90DD617B8E4FB100301EA5142E83">
    <w:name w:val="DAAC90DD617B8E4FB100301EA5142E83"/>
  </w:style>
  <w:style w:type="paragraph" w:customStyle="1" w:styleId="59A76DD90025714EA29F6B2085BF38CD">
    <w:name w:val="59A76DD90025714EA29F6B2085BF38CD"/>
  </w:style>
  <w:style w:type="paragraph" w:customStyle="1" w:styleId="98EF0B0E9E11F0478C659768EB3BD31B">
    <w:name w:val="98EF0B0E9E11F0478C659768EB3BD31B"/>
  </w:style>
  <w:style w:type="paragraph" w:customStyle="1" w:styleId="86F6F1C259065849928C427DC97F6845">
    <w:name w:val="86F6F1C259065849928C427DC97F6845"/>
  </w:style>
  <w:style w:type="paragraph" w:customStyle="1" w:styleId="5F4AC46B9DCBB743B469D27190773834">
    <w:name w:val="5F4AC46B9DCBB743B469D27190773834"/>
  </w:style>
  <w:style w:type="paragraph" w:customStyle="1" w:styleId="B00C7F4F202F714FA6D868AC6CEDBA72">
    <w:name w:val="B00C7F4F202F714FA6D868AC6CEDBA72"/>
  </w:style>
  <w:style w:type="paragraph" w:customStyle="1" w:styleId="C1031B6B08888A488C1AF5C61B1D600E">
    <w:name w:val="C1031B6B08888A488C1AF5C61B1D600E"/>
  </w:style>
  <w:style w:type="paragraph" w:customStyle="1" w:styleId="9752E02C578923428FE8EB06489DEBAD">
    <w:name w:val="9752E02C578923428FE8EB06489DEBAD"/>
  </w:style>
  <w:style w:type="paragraph" w:customStyle="1" w:styleId="9BEEC2B05E28644BBB2420C489CB401E">
    <w:name w:val="9BEEC2B05E28644BBB2420C489CB401E"/>
  </w:style>
  <w:style w:type="paragraph" w:customStyle="1" w:styleId="C66E6B4FE9FCF14A90D9E487BD3267FF">
    <w:name w:val="C66E6B4FE9FCF14A90D9E487BD3267FF"/>
  </w:style>
  <w:style w:type="paragraph" w:customStyle="1" w:styleId="14AB3C8C7218C740A672BF63C576DF7A">
    <w:name w:val="14AB3C8C7218C740A672BF63C576DF7A"/>
  </w:style>
  <w:style w:type="paragraph" w:customStyle="1" w:styleId="D31FA6D2AFCB4640A70D178C6F624254">
    <w:name w:val="D31FA6D2AFCB4640A70D178C6F624254"/>
  </w:style>
  <w:style w:type="paragraph" w:customStyle="1" w:styleId="9D4625BA9A2DB94DACD9D1CC141AE349">
    <w:name w:val="9D4625BA9A2DB94DACD9D1CC141AE349"/>
  </w:style>
  <w:style w:type="paragraph" w:customStyle="1" w:styleId="E2F76F00AEC1D946B7AFC47EEB3A2F4B">
    <w:name w:val="E2F76F00AEC1D946B7AFC47EEB3A2F4B"/>
  </w:style>
  <w:style w:type="paragraph" w:customStyle="1" w:styleId="89747A1ECAC8084CB30841F54707E6D1">
    <w:name w:val="89747A1ECAC8084CB30841F54707E6D1"/>
  </w:style>
  <w:style w:type="paragraph" w:customStyle="1" w:styleId="FB80C580063E244FA35C403F323C04BB">
    <w:name w:val="FB80C580063E244FA35C403F323C04BB"/>
  </w:style>
  <w:style w:type="paragraph" w:customStyle="1" w:styleId="91A5904E0F05904990C6DD8B36072EE1">
    <w:name w:val="91A5904E0F05904990C6DD8B36072EE1"/>
  </w:style>
  <w:style w:type="paragraph" w:customStyle="1" w:styleId="0DC161B3FD894A48815EFA3525850F47">
    <w:name w:val="0DC161B3FD894A48815EFA3525850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biradar</dc:creator>
  <cp:keywords/>
  <dc:description/>
  <cp:lastModifiedBy>sainath biradar</cp:lastModifiedBy>
  <cp:revision>1</cp:revision>
  <dcterms:created xsi:type="dcterms:W3CDTF">2021-03-09T00:48:00Z</dcterms:created>
  <dcterms:modified xsi:type="dcterms:W3CDTF">2021-03-09T00:48:00Z</dcterms:modified>
</cp:coreProperties>
</file>